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A4492" w14:textId="77777777" w:rsidR="00AA41D6" w:rsidRDefault="00150D96" w:rsidP="00150D96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</w:p>
    <w:p w14:paraId="62A119CA" w14:textId="77777777" w:rsidR="00AA41D6" w:rsidRDefault="00AA41D6" w:rsidP="00150D96">
      <w:pPr>
        <w:rPr>
          <w:rFonts w:ascii="Adobe Gothic Std B" w:eastAsia="Adobe Gothic Std B" w:hAnsi="Adobe Gothic Std B"/>
        </w:rPr>
      </w:pPr>
    </w:p>
    <w:p w14:paraId="6C7B44A1" w14:textId="77777777" w:rsidR="00AA41D6" w:rsidRDefault="00AA41D6" w:rsidP="00150D96">
      <w:pPr>
        <w:rPr>
          <w:rFonts w:ascii="Adobe Gothic Std B" w:eastAsia="Adobe Gothic Std B" w:hAnsi="Adobe Gothic Std B"/>
        </w:rPr>
      </w:pPr>
    </w:p>
    <w:p w14:paraId="60B18677" w14:textId="77777777" w:rsidR="00AA41D6" w:rsidRDefault="00AA41D6" w:rsidP="00150D96">
      <w:pPr>
        <w:rPr>
          <w:rFonts w:ascii="Adobe Gothic Std B" w:eastAsia="Adobe Gothic Std B" w:hAnsi="Adobe Gothic Std B"/>
        </w:rPr>
      </w:pPr>
    </w:p>
    <w:p w14:paraId="5A29812B" w14:textId="7B750FC7" w:rsidR="00AA41D6" w:rsidRDefault="00AA41D6" w:rsidP="00150D96">
      <w:pPr>
        <w:rPr>
          <w:rFonts w:ascii="Adobe Gothic Std B" w:eastAsia="Adobe Gothic Std B" w:hAnsi="Adobe Gothic Std B"/>
        </w:rPr>
      </w:pPr>
    </w:p>
    <w:p w14:paraId="29EFECD6" w14:textId="60B5E7CF" w:rsidR="001A4A7E" w:rsidRDefault="00150D96" w:rsidP="00150D96">
      <w:pPr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664B0">
        <w:rPr>
          <w:rFonts w:ascii="Adobe Gothic Std B" w:eastAsia="Adobe Gothic Std B" w:hAnsi="Adobe Gothic Std B"/>
        </w:rPr>
        <w:tab/>
      </w:r>
      <w:r w:rsidR="00AA41D6">
        <w:rPr>
          <w:rFonts w:ascii="Adobe Gothic Std B" w:eastAsia="Adobe Gothic Std B" w:hAnsi="Adobe Gothic Std B"/>
        </w:rPr>
        <w:tab/>
      </w:r>
      <w:r w:rsidR="00AA41D6">
        <w:rPr>
          <w:rFonts w:ascii="Adobe Gothic Std B" w:eastAsia="Adobe Gothic Std B" w:hAnsi="Adobe Gothic Std B"/>
        </w:rPr>
        <w:tab/>
      </w:r>
      <w:r w:rsidR="00AA41D6">
        <w:rPr>
          <w:rFonts w:ascii="Adobe Gothic Std B" w:eastAsia="Adobe Gothic Std B" w:hAnsi="Adobe Gothic Std B"/>
        </w:rPr>
        <w:tab/>
      </w:r>
      <w:r w:rsidR="00AA41D6">
        <w:rPr>
          <w:rFonts w:ascii="Adobe Gothic Std B" w:eastAsia="Adobe Gothic Std B" w:hAnsi="Adobe Gothic Std B"/>
        </w:rPr>
        <w:tab/>
      </w:r>
      <w:r w:rsidR="00F21ED9">
        <w:rPr>
          <w:rFonts w:ascii="Adobe Gothic Std B" w:eastAsia="Adobe Gothic Std B" w:hAnsi="Adobe Gothic Std B"/>
        </w:rPr>
        <w:tab/>
      </w:r>
      <w:r w:rsidR="00F21ED9">
        <w:rPr>
          <w:rFonts w:ascii="Adobe Gothic Std B" w:eastAsia="Adobe Gothic Std B" w:hAnsi="Adobe Gothic Std B"/>
        </w:rPr>
        <w:tab/>
      </w:r>
      <w:r w:rsidR="00F21ED9">
        <w:rPr>
          <w:rFonts w:ascii="Adobe Gothic Std B" w:eastAsia="Adobe Gothic Std B" w:hAnsi="Adobe Gothic Std B"/>
        </w:rPr>
        <w:tab/>
      </w:r>
      <w:r w:rsidR="00AA41D6">
        <w:rPr>
          <w:rFonts w:ascii="Adobe Gothic Std B" w:eastAsia="Adobe Gothic Std B" w:hAnsi="Adobe Gothic Std B"/>
        </w:rPr>
        <w:tab/>
      </w:r>
      <w:r w:rsidR="001A4A7E"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>{{ name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</w:p>
    <w:p w14:paraId="2A660C15" w14:textId="0F42372A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>{{ phone</w:t>
      </w:r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1B5CAB19" w:rsidR="001A4A7E" w:rsidRDefault="001A4A7E"/>
    <w:p w14:paraId="4D1C8FE9" w14:textId="60F288AF" w:rsidR="00AA41D6" w:rsidRDefault="00AA41D6"/>
    <w:p w14:paraId="53727D83" w14:textId="6A45DF8E" w:rsidR="00AA41D6" w:rsidRDefault="00AA41D6"/>
    <w:p w14:paraId="159E4A0B" w14:textId="77777777" w:rsidR="00AA41D6" w:rsidRDefault="00AA41D6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355"/>
        <w:gridCol w:w="5953"/>
        <w:gridCol w:w="1752"/>
        <w:gridCol w:w="1740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EndPr/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EndPr/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DF32B2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</w:t>
            </w:r>
            <w:proofErr w:type="spellStart"/>
            <w:r>
              <w:rPr>
                <w:rFonts w:ascii="Adobe Gothic Std B" w:eastAsia="Adobe Gothic Std B" w:hAnsi="Adobe Gothic Std B"/>
              </w:rPr>
              <w:t>tr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DF32B2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{{%</w:t>
            </w:r>
            <w:proofErr w:type="spellStart"/>
            <w:r>
              <w:rPr>
                <w:rFonts w:ascii="Adobe Gothic Std B" w:eastAsia="Adobe Gothic Std B" w:hAnsi="Adobe Gothic Std B"/>
              </w:rPr>
              <w:t>tr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F21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432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0813D4" w14:textId="77777777" w:rsidR="00734B45" w:rsidRDefault="00734B45" w:rsidP="00DA124E">
      <w:r>
        <w:separator/>
      </w:r>
    </w:p>
  </w:endnote>
  <w:endnote w:type="continuationSeparator" w:id="0">
    <w:p w14:paraId="383E41E2" w14:textId="77777777" w:rsidR="00734B45" w:rsidRDefault="00734B45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074837" w14:textId="77777777" w:rsidR="00F21ED9" w:rsidRDefault="00F21E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2458"/>
      <w:gridCol w:w="3117"/>
    </w:tblGrid>
    <w:tr w:rsidR="00F21ED9" w14:paraId="71C90BCD" w14:textId="77777777" w:rsidTr="00F21ED9">
      <w:tc>
        <w:tcPr>
          <w:tcW w:w="4590" w:type="dxa"/>
        </w:tcPr>
        <w:p w14:paraId="15C99EA4" w14:textId="77777777" w:rsidR="00F21ED9" w:rsidRDefault="00F21ED9" w:rsidP="002B5501">
          <w:pPr>
            <w:pStyle w:val="Footer"/>
          </w:pPr>
          <w:bookmarkStart w:id="0" w:name="_GoBack"/>
          <w:proofErr w:type="spellStart"/>
          <w:r>
            <w:t>P.</w:t>
          </w:r>
          <w:proofErr w:type="gramStart"/>
          <w:r>
            <w:t>O.Box</w:t>
          </w:r>
          <w:proofErr w:type="spellEnd"/>
          <w:proofErr w:type="gramEnd"/>
          <w:r>
            <w:t xml:space="preserve"> 46716  Riyadh  11546  KSA</w:t>
          </w:r>
        </w:p>
        <w:p w14:paraId="72D7A855" w14:textId="77777777" w:rsidR="00F21ED9" w:rsidRDefault="00F21ED9" w:rsidP="002B5501">
          <w:pPr>
            <w:pStyle w:val="Footer"/>
          </w:pPr>
          <w:proofErr w:type="gramStart"/>
          <w:r>
            <w:t>Tel :</w:t>
          </w:r>
          <w:proofErr w:type="gramEnd"/>
          <w:r>
            <w:t xml:space="preserve"> +966 1 2170007</w:t>
          </w:r>
        </w:p>
        <w:p w14:paraId="5661ABE7" w14:textId="77777777" w:rsidR="00F21ED9" w:rsidRDefault="00F21ED9" w:rsidP="002B5501">
          <w:pPr>
            <w:pStyle w:val="Footer"/>
          </w:pPr>
          <w:proofErr w:type="gramStart"/>
          <w:r>
            <w:t>Fax :</w:t>
          </w:r>
          <w:proofErr w:type="gramEnd"/>
          <w:r>
            <w:t xml:space="preserve"> +966 1 2170002</w:t>
          </w:r>
        </w:p>
        <w:p w14:paraId="7C0CB3D3" w14:textId="77777777" w:rsidR="00F21ED9" w:rsidRDefault="00F21ED9" w:rsidP="002B5501">
          <w:pPr>
            <w:pStyle w:val="Footer"/>
          </w:pPr>
          <w:r>
            <w:t>Saudi Arabia</w:t>
          </w:r>
        </w:p>
      </w:tc>
      <w:tc>
        <w:tcPr>
          <w:tcW w:w="2458" w:type="dxa"/>
        </w:tcPr>
        <w:p w14:paraId="0E5BAFF9" w14:textId="77777777" w:rsidR="00F21ED9" w:rsidRDefault="00F21ED9" w:rsidP="002B5501">
          <w:pPr>
            <w:pStyle w:val="Footer"/>
          </w:pPr>
        </w:p>
      </w:tc>
      <w:tc>
        <w:tcPr>
          <w:tcW w:w="3117" w:type="dxa"/>
        </w:tcPr>
        <w:p w14:paraId="6E7AA2EB" w14:textId="77777777" w:rsidR="00F21ED9" w:rsidRDefault="00F21ED9" w:rsidP="002B5501">
          <w:pPr>
            <w:pStyle w:val="Footer"/>
          </w:pPr>
        </w:p>
      </w:tc>
    </w:tr>
    <w:bookmarkEnd w:id="0"/>
  </w:tbl>
  <w:p w14:paraId="6EFBD6D4" w14:textId="77777777" w:rsidR="00F21ED9" w:rsidRDefault="00F21E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E7F4CA" w14:textId="77777777" w:rsidR="00734B45" w:rsidRDefault="00734B45" w:rsidP="00DA124E">
      <w:r>
        <w:separator/>
      </w:r>
    </w:p>
  </w:footnote>
  <w:footnote w:type="continuationSeparator" w:id="0">
    <w:p w14:paraId="7C625EF1" w14:textId="77777777" w:rsidR="00734B45" w:rsidRDefault="00734B45" w:rsidP="00DA12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6C9690" w14:textId="77777777" w:rsidR="00F21ED9" w:rsidRDefault="00F21E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AF3F73" w14:textId="77777777" w:rsidR="00F21ED9" w:rsidRDefault="00F21E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1070" w:type="dxa"/>
      <w:tblInd w:w="-12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156"/>
      <w:gridCol w:w="2614"/>
      <w:gridCol w:w="6300"/>
    </w:tblGrid>
    <w:tr w:rsidR="00F21ED9" w14:paraId="2F9F6F0F" w14:textId="77777777" w:rsidTr="00F21ED9">
      <w:trPr>
        <w:trHeight w:val="1080"/>
      </w:trPr>
      <w:tc>
        <w:tcPr>
          <w:tcW w:w="2156" w:type="dxa"/>
        </w:tcPr>
        <w:p w14:paraId="4E6D74FB" w14:textId="77777777" w:rsidR="00F21ED9" w:rsidRDefault="00F21ED9">
          <w:pPr>
            <w:pStyle w:val="Header"/>
          </w:pPr>
          <w:r>
            <w:rPr>
              <w:noProof/>
            </w:rPr>
            <w:drawing>
              <wp:inline distT="0" distB="0" distL="0" distR="0" wp14:anchorId="12746F83" wp14:editId="17E6BEFF">
                <wp:extent cx="771525" cy="690245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WhatsApp_Image_2023-09-16_at_1.10.53_PM-removebg-previe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2253" cy="69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4" w:type="dxa"/>
        </w:tcPr>
        <w:p w14:paraId="582DA5A9" w14:textId="77777777" w:rsidR="00F21ED9" w:rsidRDefault="00F21ED9">
          <w:pPr>
            <w:pStyle w:val="Header"/>
          </w:pPr>
        </w:p>
      </w:tc>
      <w:tc>
        <w:tcPr>
          <w:tcW w:w="6300" w:type="dxa"/>
        </w:tcPr>
        <w:p w14:paraId="6A39347C" w14:textId="77777777" w:rsidR="00F21ED9" w:rsidRDefault="00F21ED9" w:rsidP="009F48FD">
          <w:pPr>
            <w:pStyle w:val="Title"/>
          </w:pPr>
          <w:r>
            <w:rPr>
              <w:noProof/>
            </w:rPr>
            <w:drawing>
              <wp:inline distT="0" distB="0" distL="0" distR="0" wp14:anchorId="0A39FE47" wp14:editId="4C7720B9">
                <wp:extent cx="2632710" cy="485775"/>
                <wp:effectExtent l="0" t="0" r="0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WhatsApp Image 2023-09-19 at 12.04.24 AM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9663" cy="5055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C0579A3" w14:textId="77777777" w:rsidR="00F21ED9" w:rsidRDefault="00F21ED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7E"/>
    <w:rsid w:val="00016EEA"/>
    <w:rsid w:val="00017EBC"/>
    <w:rsid w:val="00084A50"/>
    <w:rsid w:val="00086F6A"/>
    <w:rsid w:val="000F3D19"/>
    <w:rsid w:val="00141CC5"/>
    <w:rsid w:val="00150D96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447CE"/>
    <w:rsid w:val="003525FA"/>
    <w:rsid w:val="00390027"/>
    <w:rsid w:val="003968B9"/>
    <w:rsid w:val="0048309F"/>
    <w:rsid w:val="004D1391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34B45"/>
    <w:rsid w:val="00767D7F"/>
    <w:rsid w:val="007A2DFF"/>
    <w:rsid w:val="00846FB5"/>
    <w:rsid w:val="00865239"/>
    <w:rsid w:val="009F3F74"/>
    <w:rsid w:val="00A2654F"/>
    <w:rsid w:val="00A664B0"/>
    <w:rsid w:val="00A77210"/>
    <w:rsid w:val="00A82089"/>
    <w:rsid w:val="00AA41D6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21ED9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uiPriority w:val="39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iPriority w:val="10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5B688A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5B688A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5B688A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5B688A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5B688A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5B688A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5B688A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F0E"/>
    <w:rsid w:val="00040423"/>
    <w:rsid w:val="005B688A"/>
    <w:rsid w:val="007107AA"/>
    <w:rsid w:val="007931FB"/>
    <w:rsid w:val="00794630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0FD3A87-6731-4A0C-BC68-24B841B6DA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63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Micro</cp:lastModifiedBy>
  <cp:revision>14</cp:revision>
  <dcterms:created xsi:type="dcterms:W3CDTF">2022-10-08T09:21:00Z</dcterms:created>
  <dcterms:modified xsi:type="dcterms:W3CDTF">2023-09-22T14:34:00Z</dcterms:modified>
  <cp:category/>
  <cp:version/>
</cp:coreProperties>
</file>